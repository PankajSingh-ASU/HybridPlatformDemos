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13797788"/>
        <w:placeholder>
          <w:docPart w:val="9A01E8CF5988DA4CB95317337A4EAFD4"/>
        </w:placeholder>
        <w:temporary/>
        <w:showingPlcHdr/>
        <w15:appearance w15:val="hidden"/>
      </w:sdtPr>
      <w:sdtEndPr/>
      <w:sdtContent>
        <w:p w14:paraId="0A2CC40F" w14:textId="77777777" w:rsidR="00B86908" w:rsidRDefault="004F48E3">
          <w:pPr>
            <w:pStyle w:val="Heading1"/>
          </w:pPr>
          <w:r>
            <w:t>Make a List…</w:t>
          </w:r>
        </w:p>
      </w:sdtContent>
    </w:sdt>
    <w:p w14:paraId="726A3AA1" w14:textId="77777777" w:rsidR="00B86908" w:rsidRDefault="00E84A20" w:rsidP="00E84A20">
      <w:pPr>
        <w:pStyle w:val="ListNumber"/>
      </w:pPr>
      <w:r>
        <w:t xml:space="preserve">Titanium installation </w:t>
      </w:r>
    </w:p>
    <w:p w14:paraId="705821C1" w14:textId="77777777" w:rsidR="003E3576" w:rsidRDefault="00701359" w:rsidP="003E3576">
      <w:pPr>
        <w:pStyle w:val="ListNumber"/>
        <w:numPr>
          <w:ilvl w:val="0"/>
          <w:numId w:val="0"/>
        </w:numPr>
        <w:ind w:left="432"/>
      </w:pPr>
      <w:hyperlink r:id="rId7" w:history="1">
        <w:r w:rsidRPr="0042109D">
          <w:rPr>
            <w:rStyle w:val="Hyperlink"/>
          </w:rPr>
          <w:t>http://docs.appcelerator.com/platform/latest/#!/guide/Quick_Start</w:t>
        </w:r>
      </w:hyperlink>
    </w:p>
    <w:p w14:paraId="0013DF48" w14:textId="77777777" w:rsidR="00701359" w:rsidRDefault="00701359" w:rsidP="003E3576">
      <w:pPr>
        <w:pStyle w:val="ListNumber"/>
        <w:numPr>
          <w:ilvl w:val="0"/>
          <w:numId w:val="0"/>
        </w:numPr>
        <w:ind w:left="432"/>
      </w:pPr>
      <w:r>
        <w:t xml:space="preserve">Have to install iOS simulator which was already </w:t>
      </w:r>
      <w:proofErr w:type="spellStart"/>
      <w:proofErr w:type="gramStart"/>
      <w:r>
        <w:t>their</w:t>
      </w:r>
      <w:proofErr w:type="spellEnd"/>
      <w:proofErr w:type="gramEnd"/>
      <w:r>
        <w:t xml:space="preserve"> in my </w:t>
      </w:r>
      <w:proofErr w:type="spellStart"/>
      <w:r>
        <w:t>macbook</w:t>
      </w:r>
      <w:proofErr w:type="spellEnd"/>
      <w:r>
        <w:t>.</w:t>
      </w:r>
    </w:p>
    <w:p w14:paraId="15696B81" w14:textId="77777777" w:rsidR="00701359" w:rsidRDefault="00701359" w:rsidP="003E3576">
      <w:pPr>
        <w:pStyle w:val="ListNumber"/>
        <w:numPr>
          <w:ilvl w:val="0"/>
          <w:numId w:val="0"/>
        </w:numPr>
        <w:ind w:left="432"/>
      </w:pPr>
      <w:r>
        <w:t xml:space="preserve">Have to install Android </w:t>
      </w:r>
      <w:proofErr w:type="spellStart"/>
      <w:r>
        <w:t>sdk</w:t>
      </w:r>
      <w:proofErr w:type="spellEnd"/>
      <w:r>
        <w:t xml:space="preserve"> which was done by installing Android Studio. Then I set the path for Android </w:t>
      </w:r>
      <w:proofErr w:type="spellStart"/>
      <w:r>
        <w:t>sdk</w:t>
      </w:r>
      <w:proofErr w:type="spellEnd"/>
      <w:r>
        <w:t xml:space="preserve"> in Preferences of </w:t>
      </w:r>
      <w:proofErr w:type="spellStart"/>
      <w:r>
        <w:t>Appcelerator</w:t>
      </w:r>
      <w:proofErr w:type="spellEnd"/>
      <w:r>
        <w:t xml:space="preserve"> studio.</w:t>
      </w:r>
      <w:bookmarkStart w:id="0" w:name="_GoBack"/>
      <w:bookmarkEnd w:id="0"/>
    </w:p>
    <w:p w14:paraId="084DFD00" w14:textId="77777777" w:rsidR="00E84A20" w:rsidRDefault="00E84A20" w:rsidP="00E84A20">
      <w:pPr>
        <w:pStyle w:val="ListNumber"/>
      </w:pPr>
    </w:p>
    <w:p w14:paraId="32EF8E8F" w14:textId="77777777" w:rsidR="00B86908" w:rsidRDefault="004F48E3">
      <w:pPr>
        <w:pStyle w:val="Heading2"/>
      </w:pPr>
      <w:r>
        <w:t>T</w:t>
      </w:r>
      <w:r>
        <w:t xml:space="preserve">o learn more and get OneNote, visit </w:t>
      </w:r>
      <w:hyperlink r:id="rId8" w:history="1">
        <w:r>
          <w:rPr>
            <w:rStyle w:val="Hyperlink"/>
          </w:rPr>
          <w:t>www.onenote.com</w:t>
        </w:r>
      </w:hyperlink>
      <w:r>
        <w:t>.</w:t>
      </w:r>
    </w:p>
    <w:sectPr w:rsidR="00B869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273C7" w14:textId="77777777" w:rsidR="004F48E3" w:rsidRDefault="004F48E3">
      <w:pPr>
        <w:spacing w:after="0" w:line="240" w:lineRule="auto"/>
      </w:pPr>
      <w:r>
        <w:separator/>
      </w:r>
    </w:p>
    <w:p w14:paraId="6DE08F14" w14:textId="77777777" w:rsidR="004F48E3" w:rsidRDefault="004F48E3"/>
    <w:p w14:paraId="5ADDE0C9" w14:textId="77777777" w:rsidR="004F48E3" w:rsidRDefault="004F48E3"/>
  </w:endnote>
  <w:endnote w:type="continuationSeparator" w:id="0">
    <w:p w14:paraId="20BBC6C5" w14:textId="77777777" w:rsidR="004F48E3" w:rsidRDefault="004F48E3">
      <w:pPr>
        <w:spacing w:after="0" w:line="240" w:lineRule="auto"/>
      </w:pPr>
      <w:r>
        <w:continuationSeparator/>
      </w:r>
    </w:p>
    <w:p w14:paraId="5EC531FB" w14:textId="77777777" w:rsidR="004F48E3" w:rsidRDefault="004F48E3"/>
    <w:p w14:paraId="4E1B4FC9" w14:textId="77777777" w:rsidR="004F48E3" w:rsidRDefault="004F4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08349" w14:textId="77777777" w:rsidR="00B86908" w:rsidRDefault="00B8690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96507" w14:textId="77777777" w:rsidR="00B86908" w:rsidRDefault="004F48E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8488" w14:textId="77777777" w:rsidR="00B86908" w:rsidRDefault="00B869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455E8" w14:textId="77777777" w:rsidR="004F48E3" w:rsidRDefault="004F48E3">
      <w:pPr>
        <w:spacing w:after="0" w:line="240" w:lineRule="auto"/>
      </w:pPr>
      <w:r>
        <w:separator/>
      </w:r>
    </w:p>
    <w:p w14:paraId="5EC0A8A1" w14:textId="77777777" w:rsidR="004F48E3" w:rsidRDefault="004F48E3"/>
    <w:p w14:paraId="2012125D" w14:textId="77777777" w:rsidR="004F48E3" w:rsidRDefault="004F48E3"/>
  </w:footnote>
  <w:footnote w:type="continuationSeparator" w:id="0">
    <w:p w14:paraId="5F38E96D" w14:textId="77777777" w:rsidR="004F48E3" w:rsidRDefault="004F48E3">
      <w:pPr>
        <w:spacing w:after="0" w:line="240" w:lineRule="auto"/>
      </w:pPr>
      <w:r>
        <w:continuationSeparator/>
      </w:r>
    </w:p>
    <w:p w14:paraId="255FF2B6" w14:textId="77777777" w:rsidR="004F48E3" w:rsidRDefault="004F48E3"/>
    <w:p w14:paraId="6CEEEA1C" w14:textId="77777777" w:rsidR="004F48E3" w:rsidRDefault="004F48E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E210A" w14:textId="77777777" w:rsidR="00B86908" w:rsidRDefault="00B869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68D1B" w14:textId="77777777" w:rsidR="00B86908" w:rsidRDefault="00B8690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0AE1F" w14:textId="77777777" w:rsidR="00B86908" w:rsidRDefault="00B86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20"/>
    <w:rsid w:val="003E3576"/>
    <w:rsid w:val="004F48E3"/>
    <w:rsid w:val="00701359"/>
    <w:rsid w:val="00742F05"/>
    <w:rsid w:val="00B86908"/>
    <w:rsid w:val="00E8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08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cs.appcelerator.com/platform/latest/#!/guide/Quick_Start" TargetMode="External"/><Relationship Id="rId8" Type="http://schemas.openxmlformats.org/officeDocument/2006/relationships/hyperlink" Target="http://go.microsoft.com/fwlink/?LinkID=523892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ankajsingh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01E8CF5988DA4CB95317337A4EA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E3C12-C1BC-764B-A6C9-B16E9C61D18F}"/>
      </w:docPartPr>
      <w:docPartBody>
        <w:p w:rsidR="00000000" w:rsidRDefault="00D04A1D">
          <w:pPr>
            <w:pStyle w:val="9A01E8CF5988DA4CB95317337A4EAFD4"/>
          </w:pPr>
          <w:r>
            <w:t>Make a List…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1D"/>
    <w:rsid w:val="00D0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01E8CF5988DA4CB95317337A4EAFD4">
    <w:name w:val="9A01E8CF5988DA4CB95317337A4EAFD4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C922FFFA6E523249ACC4CFB96A71AA68">
    <w:name w:val="C922FFFA6E523249ACC4CFB96A71A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30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(Student)</dc:creator>
  <cp:keywords/>
  <dc:description/>
  <cp:lastModifiedBy>Pankaj Singh (Student)</cp:lastModifiedBy>
  <cp:revision>1</cp:revision>
  <dcterms:created xsi:type="dcterms:W3CDTF">2016-07-15T17:14:00Z</dcterms:created>
  <dcterms:modified xsi:type="dcterms:W3CDTF">2016-07-16T08:30:00Z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