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42CFA" w14:textId="77777777" w:rsidR="00631557" w:rsidRDefault="00B37774">
      <w:pPr>
        <w:pStyle w:val="Heading1"/>
      </w:pPr>
      <w:proofErr w:type="spellStart"/>
      <w:r>
        <w:t>Xamarin</w:t>
      </w:r>
      <w:proofErr w:type="spellEnd"/>
      <w:r>
        <w:t xml:space="preserve"> Android</w:t>
      </w:r>
    </w:p>
    <w:p w14:paraId="628E42C4" w14:textId="77777777" w:rsidR="00631557" w:rsidRDefault="00B37774" w:rsidP="00B37774">
      <w:pPr>
        <w:pStyle w:val="ListBullet"/>
      </w:pPr>
      <w:r>
        <w:t xml:space="preserve">Tried to develop Android Demo with </w:t>
      </w:r>
      <w:hyperlink r:id="rId7" w:history="1">
        <w:r w:rsidRPr="00702821">
          <w:rPr>
            <w:rStyle w:val="Hyperlink"/>
          </w:rPr>
          <w:t>https://developer.xamarin.com/guides/android/getting_started/hello,android/hello,android_quickstart/</w:t>
        </w:r>
      </w:hyperlink>
    </w:p>
    <w:p w14:paraId="06A45224" w14:textId="77777777" w:rsidR="00B37774" w:rsidRDefault="00B37774" w:rsidP="00B37774">
      <w:pPr>
        <w:pStyle w:val="ListBullet"/>
      </w:pPr>
      <w:r>
        <w:t>Found installation errors like</w:t>
      </w:r>
    </w:p>
    <w:p w14:paraId="68EFE8FF" w14:textId="77777777" w:rsidR="0060058C" w:rsidRDefault="0060058C" w:rsidP="00B37774">
      <w:pPr>
        <w:pStyle w:val="ListBullet"/>
      </w:pPr>
    </w:p>
    <w:p w14:paraId="56CA6822" w14:textId="77777777" w:rsidR="00B37774" w:rsidRDefault="004A6731" w:rsidP="00B37774">
      <w:pPr>
        <w:pStyle w:val="ListBullet"/>
      </w:pPr>
      <w:r>
        <w:t xml:space="preserve">There were 2 packages included in the “packages </w:t>
      </w:r>
      <w:proofErr w:type="gramStart"/>
      <w:r>
        <w:t>“</w:t>
      </w:r>
      <w:r w:rsidR="0060058C">
        <w:t xml:space="preserve"> folder</w:t>
      </w:r>
      <w:proofErr w:type="gramEnd"/>
      <w:r w:rsidR="0060058C">
        <w:t>.</w:t>
      </w:r>
    </w:p>
    <w:p w14:paraId="2E09D6F7" w14:textId="77777777" w:rsidR="0060058C" w:rsidRDefault="0060058C" w:rsidP="0060058C">
      <w:pPr>
        <w:pStyle w:val="ListBullet"/>
        <w:numPr>
          <w:ilvl w:val="0"/>
          <w:numId w:val="0"/>
        </w:numPr>
        <w:ind w:left="432"/>
      </w:pPr>
      <w:r>
        <w:t>After removing them the errors have disappeared.</w:t>
      </w:r>
    </w:p>
    <w:p w14:paraId="4A8889D0" w14:textId="77777777" w:rsidR="0060058C" w:rsidRDefault="0060058C" w:rsidP="0060058C">
      <w:pPr>
        <w:pStyle w:val="ListBullet"/>
        <w:numPr>
          <w:ilvl w:val="0"/>
          <w:numId w:val="0"/>
        </w:numPr>
        <w:ind w:left="432"/>
      </w:pPr>
      <w:r>
        <w:t xml:space="preserve">Build first Android application </w:t>
      </w:r>
      <w:proofErr w:type="spellStart"/>
      <w:r>
        <w:t>PhoneWord</w:t>
      </w:r>
      <w:proofErr w:type="spellEnd"/>
    </w:p>
    <w:p w14:paraId="731BC05C" w14:textId="77777777" w:rsidR="0060058C" w:rsidRDefault="0060058C" w:rsidP="0060058C">
      <w:pPr>
        <w:pStyle w:val="ListBullet"/>
        <w:numPr>
          <w:ilvl w:val="0"/>
          <w:numId w:val="0"/>
        </w:numPr>
        <w:ind w:left="432"/>
      </w:pPr>
    </w:p>
    <w:p w14:paraId="0AAF746C" w14:textId="77777777" w:rsidR="0060058C" w:rsidRPr="0060058C" w:rsidRDefault="0060058C" w:rsidP="0060058C">
      <w:pPr>
        <w:pStyle w:val="Heading1"/>
        <w:shd w:val="clear" w:color="auto" w:fill="FFFFFF"/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</w:pPr>
      <w:hyperlink r:id="rId8" w:anchor="Anatomy_of_a_Xamarin.Android_Application" w:history="1">
        <w:r w:rsidRPr="0060058C">
          <w:rPr>
            <w:rStyle w:val="Hyperlink"/>
            <w:rFonts w:asciiTheme="minorHAnsi" w:eastAsiaTheme="minorHAnsi" w:hAnsiTheme="minorHAnsi" w:cstheme="minorBidi"/>
            <w:sz w:val="30"/>
            <w:szCs w:val="30"/>
          </w:rPr>
          <w:t>Anatomy</w:t>
        </w:r>
      </w:hyperlink>
      <w:bookmarkStart w:id="0" w:name="_GoBack"/>
      <w:bookmarkEnd w:id="0"/>
      <w:r w:rsidRPr="0060058C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 xml:space="preserve"> of a </w:t>
      </w:r>
      <w:proofErr w:type="spellStart"/>
      <w:r w:rsidRPr="0060058C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>Xamarin.Android</w:t>
      </w:r>
      <w:proofErr w:type="spellEnd"/>
      <w:r w:rsidRPr="0060058C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 xml:space="preserve"> Applicatio</w:t>
      </w:r>
      <w:r w:rsidRPr="0060058C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>n</w:t>
      </w:r>
    </w:p>
    <w:p w14:paraId="08121566" w14:textId="77777777" w:rsidR="0060058C" w:rsidRDefault="0060058C" w:rsidP="0060058C">
      <w:pPr>
        <w:pStyle w:val="ListBullet"/>
        <w:numPr>
          <w:ilvl w:val="0"/>
          <w:numId w:val="0"/>
        </w:numPr>
        <w:ind w:left="432"/>
      </w:pPr>
    </w:p>
    <w:p w14:paraId="38CBAC71" w14:textId="77777777" w:rsidR="00631557" w:rsidRPr="0060058C" w:rsidRDefault="00631557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</w:p>
    <w:sectPr w:rsidR="00631557" w:rsidRPr="0060058C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E0136" w14:textId="77777777" w:rsidR="004D6629" w:rsidRDefault="004D6629">
      <w:r>
        <w:separator/>
      </w:r>
    </w:p>
    <w:p w14:paraId="29A16A08" w14:textId="77777777" w:rsidR="004D6629" w:rsidRDefault="004D6629"/>
  </w:endnote>
  <w:endnote w:type="continuationSeparator" w:id="0">
    <w:p w14:paraId="73EABF80" w14:textId="77777777" w:rsidR="004D6629" w:rsidRDefault="004D6629">
      <w:r>
        <w:continuationSeparator/>
      </w:r>
    </w:p>
    <w:p w14:paraId="0FC17682" w14:textId="77777777" w:rsidR="004D6629" w:rsidRDefault="004D6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1B03C" w14:textId="77777777" w:rsidR="00631557" w:rsidRDefault="004D66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F2813" w14:textId="77777777" w:rsidR="004D6629" w:rsidRDefault="004D6629">
      <w:r>
        <w:separator/>
      </w:r>
    </w:p>
    <w:p w14:paraId="0AA14802" w14:textId="77777777" w:rsidR="004D6629" w:rsidRDefault="004D6629"/>
  </w:footnote>
  <w:footnote w:type="continuationSeparator" w:id="0">
    <w:p w14:paraId="7F3B28B3" w14:textId="77777777" w:rsidR="004D6629" w:rsidRDefault="004D6629">
      <w:r>
        <w:continuationSeparator/>
      </w:r>
    </w:p>
    <w:p w14:paraId="1B954534" w14:textId="77777777" w:rsidR="004D6629" w:rsidRDefault="004D662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4"/>
    <w:rsid w:val="004754E4"/>
    <w:rsid w:val="004A6731"/>
    <w:rsid w:val="004D6629"/>
    <w:rsid w:val="0060058C"/>
    <w:rsid w:val="00631557"/>
    <w:rsid w:val="00B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2B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getting_started/hello,android/hello,android_quickstart/" TargetMode="External"/><Relationship Id="rId8" Type="http://schemas.openxmlformats.org/officeDocument/2006/relationships/hyperlink" Target="https://developer.xamarin.com/guides/android/getting_started/hello,android/hello,android_deepdive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nkajsingh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D4"/>
    <w:rsid w:val="00E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CB42549568B2469D78AB8B29288810">
    <w:name w:val="8CCB42549568B2469D78AB8B2928881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B131B1200452645AF092D7E91B0C056">
    <w:name w:val="1B131B1200452645AF092D7E91B0C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1</Pages>
  <Words>97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(Student)</dc:creator>
  <cp:keywords/>
  <dc:description/>
  <cp:lastModifiedBy>Pankaj Singh (Student)</cp:lastModifiedBy>
  <cp:revision>1</cp:revision>
  <dcterms:created xsi:type="dcterms:W3CDTF">2016-08-06T16:16:00Z</dcterms:created>
  <dcterms:modified xsi:type="dcterms:W3CDTF">2016-08-06T18:23:00Z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